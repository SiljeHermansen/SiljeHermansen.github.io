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67" w:rsidRPr="00EF1D40" w:rsidRDefault="007A4B67" w:rsidP="007A4B67">
      <w:pPr>
        <w:jc w:val="center"/>
        <w:rPr>
          <w:rFonts w:asciiTheme="minorEastAsia" w:hAnsiTheme="minorEastAsia"/>
          <w:b/>
          <w:sz w:val="24"/>
        </w:rPr>
      </w:pPr>
      <w:r w:rsidRPr="00EF1D40">
        <w:rPr>
          <w:rFonts w:asciiTheme="minorEastAsia" w:hAnsiTheme="minorEastAsia"/>
          <w:b/>
          <w:sz w:val="24"/>
        </w:rPr>
        <w:t>MERTONS «Vitenskapens normative struktur»</w:t>
      </w:r>
    </w:p>
    <w:p w:rsidR="00353935" w:rsidRPr="007A4B67" w:rsidRDefault="007A4B67" w:rsidP="007A4B67">
      <w:pPr>
        <w:pStyle w:val="ListParagraph"/>
        <w:numPr>
          <w:ilvl w:val="0"/>
          <w:numId w:val="1"/>
        </w:numPr>
        <w:rPr>
          <w:b/>
        </w:rPr>
      </w:pPr>
      <w:r w:rsidRPr="007A4B67">
        <w:rPr>
          <w:b/>
        </w:rPr>
        <w:t>Hva er vitenskap?</w:t>
      </w:r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Et sett med metoder for å oppnå/evaluere kunnskap</w:t>
      </w:r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Et sett med kumulert kunnskap</w:t>
      </w:r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Et sett med normer og verdier som er dominerende i et vitenskapelig miljø</w:t>
      </w:r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En kombinasjon av de tre foregående.</w:t>
      </w:r>
    </w:p>
    <w:p w:rsidR="007A4B67" w:rsidRPr="007A4B67" w:rsidRDefault="007A4B67" w:rsidP="007A4B67">
      <w:pPr>
        <w:pStyle w:val="ListParagraph"/>
        <w:numPr>
          <w:ilvl w:val="0"/>
          <w:numId w:val="1"/>
        </w:numPr>
        <w:rPr>
          <w:b/>
        </w:rPr>
      </w:pPr>
      <w:r w:rsidRPr="007A4B67">
        <w:rPr>
          <w:b/>
        </w:rPr>
        <w:t>Fire normer for vitenskapelighet</w:t>
      </w:r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Kommunisme</w:t>
      </w:r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Universalisme</w:t>
      </w:r>
    </w:p>
    <w:p w:rsidR="00B83AC0" w:rsidRDefault="007A4B67" w:rsidP="00B83AC0">
      <w:pPr>
        <w:pStyle w:val="ListParagraph"/>
        <w:numPr>
          <w:ilvl w:val="1"/>
          <w:numId w:val="1"/>
        </w:numPr>
      </w:pPr>
      <w:proofErr w:type="spellStart"/>
      <w:r>
        <w:t>Disinterestedness</w:t>
      </w:r>
      <w:proofErr w:type="spellEnd"/>
      <w:r>
        <w:t xml:space="preserve"> (uinteressert</w:t>
      </w:r>
      <w:r w:rsidR="000B693D">
        <w:t>/integritet</w:t>
      </w:r>
      <w:r>
        <w:t>)</w:t>
      </w:r>
    </w:p>
    <w:p w:rsidR="00B83AC0" w:rsidRDefault="00B83AC0" w:rsidP="00B83AC0">
      <w:pPr>
        <w:pStyle w:val="ListParagraph"/>
        <w:numPr>
          <w:ilvl w:val="2"/>
          <w:numId w:val="1"/>
        </w:numPr>
      </w:pPr>
      <w:r>
        <w:t>Fagfellevurderinger</w:t>
      </w:r>
    </w:p>
    <w:p w:rsidR="00B83AC0" w:rsidRDefault="00B83AC0" w:rsidP="00B83AC0">
      <w:pPr>
        <w:pStyle w:val="ListParagraph"/>
        <w:numPr>
          <w:ilvl w:val="2"/>
          <w:numId w:val="1"/>
        </w:numPr>
      </w:pPr>
      <w:r>
        <w:t>Ingen kunder</w:t>
      </w:r>
      <w:bookmarkStart w:id="0" w:name="_GoBack"/>
      <w:bookmarkEnd w:id="0"/>
    </w:p>
    <w:p w:rsidR="007A4B67" w:rsidRDefault="007A4B67" w:rsidP="007A4B67">
      <w:pPr>
        <w:pStyle w:val="ListParagraph"/>
        <w:numPr>
          <w:ilvl w:val="1"/>
          <w:numId w:val="1"/>
        </w:numPr>
      </w:pPr>
      <w:r>
        <w:t>Organisert Skepsis</w:t>
      </w:r>
    </w:p>
    <w:p w:rsidR="007A4B67" w:rsidRDefault="007A4B67" w:rsidP="007A4B67">
      <w:pPr>
        <w:pStyle w:val="ListParagraph"/>
        <w:numPr>
          <w:ilvl w:val="0"/>
          <w:numId w:val="1"/>
        </w:numPr>
        <w:rPr>
          <w:b/>
        </w:rPr>
      </w:pPr>
      <w:r w:rsidRPr="007A4B67">
        <w:rPr>
          <w:b/>
        </w:rPr>
        <w:t>KUDOS blant studenter</w:t>
      </w:r>
    </w:p>
    <w:p w:rsidR="007A4B67" w:rsidRPr="007A4B67" w:rsidRDefault="007A4B67" w:rsidP="007A4B67">
      <w:pPr>
        <w:pStyle w:val="ListParagraph"/>
        <w:numPr>
          <w:ilvl w:val="1"/>
          <w:numId w:val="1"/>
        </w:numPr>
        <w:rPr>
          <w:b/>
        </w:rPr>
      </w:pPr>
      <w:r>
        <w:t>Kildehenvisninger, siteringer.</w:t>
      </w:r>
    </w:p>
    <w:p w:rsidR="007A4B67" w:rsidRPr="007A4B67" w:rsidRDefault="007A4B67" w:rsidP="007A4B67">
      <w:pPr>
        <w:pStyle w:val="ListParagraph"/>
        <w:numPr>
          <w:ilvl w:val="1"/>
          <w:numId w:val="1"/>
        </w:numPr>
        <w:rPr>
          <w:b/>
        </w:rPr>
      </w:pPr>
      <w:r>
        <w:t>Objektiv argumentasjon.</w:t>
      </w:r>
    </w:p>
    <w:p w:rsidR="007A4B67" w:rsidRPr="007A4B67" w:rsidRDefault="00B83AC0" w:rsidP="007A4B67">
      <w:pPr>
        <w:pStyle w:val="ListParagraph"/>
        <w:numPr>
          <w:ilvl w:val="1"/>
          <w:numId w:val="1"/>
        </w:numPr>
        <w:rPr>
          <w:b/>
        </w:rPr>
      </w:pPr>
      <w:r>
        <w:t xml:space="preserve">Nødvendigheten av debatt. </w:t>
      </w:r>
    </w:p>
    <w:p w:rsidR="007A4B67" w:rsidRPr="007A4B67" w:rsidRDefault="007A4B67" w:rsidP="007A4B67">
      <w:pPr>
        <w:pStyle w:val="ListParagraph"/>
        <w:numPr>
          <w:ilvl w:val="1"/>
          <w:numId w:val="1"/>
        </w:numPr>
        <w:rPr>
          <w:b/>
        </w:rPr>
      </w:pPr>
      <w:r>
        <w:t>Gi og ta kritikk.</w:t>
      </w:r>
    </w:p>
    <w:sectPr w:rsidR="007A4B67" w:rsidRPr="007A4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A674B"/>
    <w:multiLevelType w:val="hybridMultilevel"/>
    <w:tmpl w:val="C7104CF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67"/>
    <w:rsid w:val="000B693D"/>
    <w:rsid w:val="000E4F62"/>
    <w:rsid w:val="002B2184"/>
    <w:rsid w:val="003B7CB6"/>
    <w:rsid w:val="006B5CB4"/>
    <w:rsid w:val="007A4B67"/>
    <w:rsid w:val="00B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72285A63.dotm</Template>
  <TotalTime>6</TotalTime>
  <Pages>1</Pages>
  <Words>83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Silje Synnøve Lyder Hermansen</dc:creator>
  <cp:lastModifiedBy>Silje Synnøve Lyder Hermansen</cp:lastModifiedBy>
  <cp:revision>1</cp:revision>
  <dcterms:created xsi:type="dcterms:W3CDTF">2013-08-08T15:33:00Z</dcterms:created>
  <dcterms:modified xsi:type="dcterms:W3CDTF">2013-08-08T17:49:00Z</dcterms:modified>
</cp:coreProperties>
</file>